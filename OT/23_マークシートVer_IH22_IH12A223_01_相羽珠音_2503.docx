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2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309"/>
        <w:gridCol w:w="1045"/>
        <w:gridCol w:w="521"/>
        <w:gridCol w:w="617"/>
        <w:gridCol w:w="310"/>
        <w:gridCol w:w="724"/>
        <w:gridCol w:w="620"/>
        <w:gridCol w:w="301"/>
        <w:gridCol w:w="1238"/>
        <w:gridCol w:w="836"/>
        <w:gridCol w:w="2350"/>
      </w:tblGrid>
      <w:tr w:rsidR="00231BD0" w:rsidRPr="00E37120" w:rsidTr="00E37120">
        <w:tc>
          <w:tcPr>
            <w:tcW w:w="1674" w:type="dxa"/>
            <w:gridSpan w:val="2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実施科目記号</w:t>
            </w:r>
          </w:p>
        </w:tc>
        <w:tc>
          <w:tcPr>
            <w:tcW w:w="1055" w:type="dxa"/>
          </w:tcPr>
          <w:p w:rsidR="00231BD0" w:rsidRPr="00E37120" w:rsidRDefault="00BF4899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IH12</w:t>
            </w:r>
          </w:p>
        </w:tc>
        <w:tc>
          <w:tcPr>
            <w:tcW w:w="1155" w:type="dxa"/>
            <w:gridSpan w:val="2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科目担当</w:t>
            </w:r>
          </w:p>
        </w:tc>
        <w:tc>
          <w:tcPr>
            <w:tcW w:w="1684" w:type="dxa"/>
            <w:gridSpan w:val="3"/>
          </w:tcPr>
          <w:p w:rsidR="00231BD0" w:rsidRPr="00E37120" w:rsidRDefault="00BF4899" w:rsidP="00E37120">
            <w:pPr>
              <w:jc w:val="right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小宮山</w:t>
            </w:r>
            <w:r w:rsidR="00231BD0" w:rsidRPr="00E37120">
              <w:rPr>
                <w:rFonts w:ascii="ＭＳ Ｐ明朝" w:eastAsia="ＭＳ Ｐ明朝" w:hAnsi="ＭＳ Ｐ明朝" w:hint="eastAsia"/>
              </w:rPr>
              <w:t>先生</w:t>
            </w:r>
          </w:p>
        </w:tc>
        <w:tc>
          <w:tcPr>
            <w:tcW w:w="4834" w:type="dxa"/>
            <w:gridSpan w:val="4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</w:p>
        </w:tc>
      </w:tr>
      <w:tr w:rsidR="00231BD0" w:rsidRPr="00E37120" w:rsidTr="00E37120">
        <w:trPr>
          <w:trHeight w:val="12214"/>
        </w:trPr>
        <w:tc>
          <w:tcPr>
            <w:tcW w:w="10402" w:type="dxa"/>
            <w:gridSpan w:val="12"/>
          </w:tcPr>
          <w:p w:rsidR="002E5969" w:rsidRPr="00E37120" w:rsidRDefault="00331526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【設問】</w:t>
            </w:r>
          </w:p>
          <w:p w:rsidR="004A3688" w:rsidRPr="00E37120" w:rsidRDefault="00BF4899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ソフトウェア開発プロセスモデルにおいて、要件定義、システム設計、ソフトウェア実装、テスト、運用・保守などのフ</w:t>
            </w:r>
            <w:r>
              <w:rPr>
                <w:rFonts w:ascii="ＭＳ Ｐ明朝" w:eastAsia="ＭＳ Ｐ明朝" w:hAnsi="ＭＳ Ｐ明朝" w:hint="eastAsia"/>
              </w:rPr>
              <w:t>ェ</w:t>
            </w:r>
            <w:r w:rsidRPr="00BF4899">
              <w:rPr>
                <w:rFonts w:ascii="ＭＳ Ｐ明朝" w:eastAsia="ＭＳ Ｐ明朝" w:hAnsi="ＭＳ Ｐ明朝" w:hint="eastAsia"/>
              </w:rPr>
              <w:t>ーズが順番に進行し、各フェーズが完了する前に次のフェーズが開始しないモデルは何ですか？</w:t>
            </w:r>
          </w:p>
          <w:p w:rsidR="004A3688" w:rsidRPr="00E37120" w:rsidRDefault="004A3688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</w:p>
          <w:p w:rsidR="004A3688" w:rsidRPr="00BF4899" w:rsidRDefault="004A3688" w:rsidP="00BF4899">
            <w:pPr>
              <w:rPr>
                <w:rFonts w:ascii="ＭＳ Ｐ明朝" w:eastAsia="ＭＳ Ｐ明朝" w:hAnsi="ＭＳ Ｐ明朝" w:hint="eastAsia"/>
              </w:rPr>
            </w:pPr>
          </w:p>
          <w:p w:rsidR="004A3688" w:rsidRPr="00E37120" w:rsidRDefault="004A3688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ind w:left="420" w:hangingChars="200" w:hanging="420"/>
              <w:rPr>
                <w:rFonts w:ascii="ＭＳ Ｐ明朝" w:eastAsia="ＭＳ Ｐ明朝" w:hAnsi="ＭＳ Ｐ明朝"/>
              </w:rPr>
            </w:pPr>
          </w:p>
          <w:p w:rsidR="00331526" w:rsidRPr="00E37120" w:rsidRDefault="00331526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【解答群】</w:t>
            </w:r>
          </w:p>
          <w:p w:rsidR="00BF4899" w:rsidRPr="00BF4899" w:rsidRDefault="00BF4899" w:rsidP="00BF4899">
            <w:pPr>
              <w:rPr>
                <w:rFonts w:ascii="ＭＳ Ｐ明朝" w:eastAsia="ＭＳ Ｐ明朝" w:hAnsi="ＭＳ Ｐ明朝" w:hint="eastAsia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A) アジャイルモデル</w:t>
            </w:r>
          </w:p>
          <w:p w:rsidR="00BF4899" w:rsidRPr="00BF4899" w:rsidRDefault="00BF4899" w:rsidP="00BF4899">
            <w:pPr>
              <w:rPr>
                <w:rFonts w:ascii="ＭＳ Ｐ明朝" w:eastAsia="ＭＳ Ｐ明朝" w:hAnsi="ＭＳ Ｐ明朝" w:hint="eastAsia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B) スパイラルモデル</w:t>
            </w:r>
          </w:p>
          <w:p w:rsidR="00BF4899" w:rsidRPr="00BF4899" w:rsidRDefault="00BF4899" w:rsidP="00BF4899">
            <w:pPr>
              <w:rPr>
                <w:rFonts w:ascii="ＭＳ Ｐ明朝" w:eastAsia="ＭＳ Ｐ明朝" w:hAnsi="ＭＳ Ｐ明朝" w:hint="eastAsia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C) ウォーターフォールモデル</w:t>
            </w:r>
          </w:p>
          <w:p w:rsidR="004A3688" w:rsidRPr="00E37120" w:rsidRDefault="00BF4899" w:rsidP="00BF4899">
            <w:pPr>
              <w:rPr>
                <w:rFonts w:ascii="ＭＳ Ｐ明朝" w:eastAsia="ＭＳ Ｐ明朝" w:hAnsi="ＭＳ Ｐ明朝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D) プロトタイピングモデル</w:t>
            </w: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rPr>
                <w:rFonts w:ascii="ＭＳ Ｐ明朝" w:eastAsia="ＭＳ Ｐ明朝" w:hAnsi="ＭＳ Ｐ明朝" w:hint="eastAsia"/>
              </w:rPr>
            </w:pP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537CA1" w:rsidRPr="00E37120" w:rsidRDefault="00331526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【解答】</w:t>
            </w:r>
          </w:p>
          <w:p w:rsidR="004A3688" w:rsidRPr="00E37120" w:rsidRDefault="00BF4899" w:rsidP="00E3712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C</w:t>
            </w: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4A3688" w:rsidRPr="00E37120" w:rsidRDefault="004A3688" w:rsidP="00E37120">
            <w:pPr>
              <w:rPr>
                <w:rFonts w:ascii="ＭＳ Ｐ明朝" w:eastAsia="ＭＳ Ｐ明朝" w:hAnsi="ＭＳ Ｐ明朝"/>
              </w:rPr>
            </w:pPr>
          </w:p>
          <w:p w:rsidR="00331526" w:rsidRPr="00E37120" w:rsidRDefault="00331526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【解説】</w:t>
            </w:r>
          </w:p>
          <w:p w:rsidR="004A3688" w:rsidRPr="00E37120" w:rsidRDefault="00BF4899" w:rsidP="00E37120">
            <w:pPr>
              <w:rPr>
                <w:rFonts w:ascii="ＭＳ Ｐ明朝" w:eastAsia="ＭＳ Ｐ明朝" w:hAnsi="ＭＳ Ｐ明朝"/>
              </w:rPr>
            </w:pPr>
            <w:r w:rsidRPr="00BF4899">
              <w:rPr>
                <w:rFonts w:ascii="ＭＳ Ｐ明朝" w:eastAsia="ＭＳ Ｐ明朝" w:hAnsi="ＭＳ Ｐ明朝" w:hint="eastAsia"/>
              </w:rPr>
              <w:t>ウォーターフォールモデルは、ソフトウェア開発プロセスモデルの一種で、フェーズが順番に進行し、各フェーズが完了する前に次のフェーズが開始しない特徴を持ってい</w:t>
            </w:r>
            <w:r>
              <w:rPr>
                <w:rFonts w:ascii="ＭＳ Ｐ明朝" w:eastAsia="ＭＳ Ｐ明朝" w:hAnsi="ＭＳ Ｐ明朝" w:hint="eastAsia"/>
              </w:rPr>
              <w:t>る</w:t>
            </w:r>
            <w:r w:rsidRPr="00BF4899">
              <w:rPr>
                <w:rFonts w:ascii="ＭＳ Ｐ明朝" w:eastAsia="ＭＳ Ｐ明朝" w:hAnsi="ＭＳ Ｐ明朝" w:hint="eastAsia"/>
              </w:rPr>
              <w:t>。このモデルでは、各フェーズが段階的に進行し、一度進んだフェーズに戻ることは通常許さ</w:t>
            </w:r>
            <w:r>
              <w:rPr>
                <w:rFonts w:ascii="ＭＳ Ｐ明朝" w:eastAsia="ＭＳ Ｐ明朝" w:hAnsi="ＭＳ Ｐ明朝" w:hint="eastAsia"/>
              </w:rPr>
              <w:t>れない</w:t>
            </w:r>
            <w:r w:rsidRPr="00BF4899">
              <w:rPr>
                <w:rFonts w:ascii="ＭＳ Ｐ明朝" w:eastAsia="ＭＳ Ｐ明朝" w:hAnsi="ＭＳ Ｐ明朝" w:hint="eastAsia"/>
              </w:rPr>
              <w:t>。</w:t>
            </w:r>
          </w:p>
        </w:tc>
      </w:tr>
      <w:tr w:rsidR="00231BD0" w:rsidRPr="00E37120" w:rsidTr="00E37120">
        <w:trPr>
          <w:trHeight w:val="160"/>
        </w:trPr>
        <w:tc>
          <w:tcPr>
            <w:tcW w:w="1356" w:type="dxa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クラス記号</w:t>
            </w:r>
          </w:p>
        </w:tc>
        <w:tc>
          <w:tcPr>
            <w:tcW w:w="1902" w:type="dxa"/>
            <w:gridSpan w:val="3"/>
          </w:tcPr>
          <w:p w:rsidR="00231BD0" w:rsidRPr="00E37120" w:rsidRDefault="00BF4899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IH12A223</w:t>
            </w:r>
          </w:p>
        </w:tc>
        <w:tc>
          <w:tcPr>
            <w:tcW w:w="945" w:type="dxa"/>
            <w:gridSpan w:val="2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出席№</w:t>
            </w:r>
          </w:p>
        </w:tc>
        <w:tc>
          <w:tcPr>
            <w:tcW w:w="735" w:type="dxa"/>
          </w:tcPr>
          <w:p w:rsidR="00231BD0" w:rsidRPr="00E37120" w:rsidRDefault="00BF4899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0</w:t>
            </w: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938" w:type="dxa"/>
            <w:gridSpan w:val="2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学籍№</w:t>
            </w:r>
          </w:p>
        </w:tc>
        <w:tc>
          <w:tcPr>
            <w:tcW w:w="1256" w:type="dxa"/>
          </w:tcPr>
          <w:p w:rsidR="00231BD0" w:rsidRPr="00E37120" w:rsidRDefault="00BF4899" w:rsidP="00E37120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2</w:t>
            </w:r>
            <w:r>
              <w:rPr>
                <w:rFonts w:ascii="ＭＳ Ｐ明朝" w:eastAsia="ＭＳ Ｐ明朝" w:hAnsi="ＭＳ Ｐ明朝"/>
              </w:rPr>
              <w:t>0890</w:t>
            </w:r>
          </w:p>
        </w:tc>
        <w:tc>
          <w:tcPr>
            <w:tcW w:w="851" w:type="dxa"/>
          </w:tcPr>
          <w:p w:rsidR="00231BD0" w:rsidRPr="00E37120" w:rsidRDefault="00231BD0" w:rsidP="00E37120">
            <w:pPr>
              <w:rPr>
                <w:rFonts w:ascii="ＭＳ Ｐ明朝" w:eastAsia="ＭＳ Ｐ明朝" w:hAnsi="ＭＳ Ｐ明朝"/>
              </w:rPr>
            </w:pPr>
            <w:r w:rsidRPr="00E37120">
              <w:rPr>
                <w:rFonts w:ascii="ＭＳ Ｐ明朝" w:eastAsia="ＭＳ Ｐ明朝" w:hAnsi="ＭＳ Ｐ明朝" w:hint="eastAsia"/>
              </w:rPr>
              <w:t>氏名</w:t>
            </w:r>
          </w:p>
        </w:tc>
        <w:tc>
          <w:tcPr>
            <w:tcW w:w="2419" w:type="dxa"/>
          </w:tcPr>
          <w:p w:rsidR="00231BD0" w:rsidRPr="00E37120" w:rsidRDefault="00BF4899" w:rsidP="00E37120">
            <w:pPr>
              <w:jc w:val="center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相羽珠音</w:t>
            </w:r>
          </w:p>
        </w:tc>
      </w:tr>
    </w:tbl>
    <w:p w:rsidR="00231BD0" w:rsidRPr="00486AF7" w:rsidRDefault="00DA737B" w:rsidP="00231BD0">
      <w:pPr>
        <w:ind w:left="2"/>
        <w:rPr>
          <w:rFonts w:ascii="ＭＳ Ｐ明朝" w:eastAsia="ＭＳ Ｐ明朝" w:hAnsi="ＭＳ Ｐ明朝"/>
          <w:b/>
        </w:rPr>
      </w:pPr>
      <w:r>
        <w:rPr>
          <w:rFonts w:ascii="ＭＳ Ｐ明朝" w:eastAsia="ＭＳ Ｐ明朝" w:hAnsi="ＭＳ Ｐ明朝" w:hint="eastAsia"/>
          <w:b/>
        </w:rPr>
        <w:t>20</w:t>
      </w:r>
      <w:r w:rsidR="00D14D4F">
        <w:rPr>
          <w:rFonts w:ascii="ＭＳ Ｐ明朝" w:eastAsia="ＭＳ Ｐ明朝" w:hAnsi="ＭＳ Ｐ明朝" w:hint="eastAsia"/>
          <w:b/>
        </w:rPr>
        <w:t>2</w:t>
      </w:r>
      <w:r w:rsidR="00566BEA">
        <w:rPr>
          <w:rFonts w:ascii="ＭＳ Ｐ明朝" w:eastAsia="ＭＳ Ｐ明朝" w:hAnsi="ＭＳ Ｐ明朝"/>
          <w:b/>
        </w:rPr>
        <w:t>3</w:t>
      </w:r>
      <w:r w:rsidR="00231BD0" w:rsidRPr="00486AF7">
        <w:rPr>
          <w:rFonts w:ascii="ＭＳ Ｐ明朝" w:eastAsia="ＭＳ Ｐ明朝" w:hAnsi="ＭＳ Ｐ明朝" w:hint="eastAsia"/>
          <w:b/>
        </w:rPr>
        <w:t>年度　学生・教官達成課題（Ｃ１）</w:t>
      </w:r>
    </w:p>
    <w:p w:rsidR="00231BD0" w:rsidRPr="00B87A60" w:rsidRDefault="00231BD0" w:rsidP="00486AF7">
      <w:pPr>
        <w:ind w:left="525"/>
        <w:rPr>
          <w:rFonts w:ascii="ＭＳ Ｐ明朝" w:eastAsia="ＭＳ Ｐ明朝" w:hAnsi="ＭＳ Ｐ明朝"/>
          <w:b/>
        </w:rPr>
      </w:pPr>
      <w:r w:rsidRPr="00B87A60">
        <w:rPr>
          <w:rFonts w:ascii="ＭＳ Ｐ明朝" w:eastAsia="ＭＳ Ｐ明朝" w:hAnsi="ＭＳ Ｐ明朝" w:hint="eastAsia"/>
          <w:b/>
        </w:rPr>
        <w:t>問題は選択記号形式とする（記号は</w:t>
      </w:r>
      <w:r w:rsidR="008269B4" w:rsidRPr="00B87A60">
        <w:rPr>
          <w:rFonts w:ascii="ＭＳ Ｐ明朝" w:eastAsia="ＭＳ Ｐ明朝" w:hAnsi="ＭＳ Ｐ明朝" w:hint="eastAsia"/>
          <w:b/>
        </w:rPr>
        <w:t>マークシートを前提に数字の１２３４５</w:t>
      </w:r>
      <w:r w:rsidR="00331526" w:rsidRPr="00B87A60">
        <w:rPr>
          <w:rFonts w:ascii="ＭＳ Ｐ明朝" w:eastAsia="ＭＳ Ｐ明朝" w:hAnsi="ＭＳ Ｐ明朝" w:hint="eastAsia"/>
          <w:b/>
        </w:rPr>
        <w:t>・・・</w:t>
      </w:r>
      <w:r w:rsidR="008269B4" w:rsidRPr="00B87A60">
        <w:rPr>
          <w:rFonts w:ascii="ＭＳ Ｐ明朝" w:eastAsia="ＭＳ Ｐ明朝" w:hAnsi="ＭＳ Ｐ明朝" w:hint="eastAsia"/>
          <w:b/>
        </w:rPr>
        <w:t>９・０</w:t>
      </w:r>
      <w:r w:rsidRPr="00B87A60">
        <w:rPr>
          <w:rFonts w:ascii="ＭＳ Ｐ明朝" w:eastAsia="ＭＳ Ｐ明朝" w:hAnsi="ＭＳ Ｐ明朝" w:hint="eastAsia"/>
          <w:b/>
        </w:rPr>
        <w:t>を使用）</w:t>
      </w:r>
    </w:p>
    <w:p w:rsidR="00231BD0" w:rsidRDefault="00231BD0" w:rsidP="00486AF7">
      <w:pPr>
        <w:ind w:left="52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【設問】　【解答群】　【解答】　【解説】　の４つを必ず記載すること。</w:t>
      </w:r>
    </w:p>
    <w:p w:rsidR="00486AF7" w:rsidRPr="00016335" w:rsidRDefault="00486AF7" w:rsidP="00486AF7">
      <w:pPr>
        <w:ind w:left="52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用紙が足らない場合は別途用紙を追加しても良い。（※全用紙にクラス記号氏名を明記しホッチキス止め）</w:t>
      </w:r>
    </w:p>
    <w:sectPr w:rsidR="00486AF7" w:rsidRPr="00016335" w:rsidSect="009E2BC3">
      <w:pgSz w:w="11906" w:h="16838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FEC" w:rsidRDefault="004C0FEC" w:rsidP="001B16BE">
      <w:r>
        <w:separator/>
      </w:r>
    </w:p>
  </w:endnote>
  <w:endnote w:type="continuationSeparator" w:id="0">
    <w:p w:rsidR="004C0FEC" w:rsidRDefault="004C0FEC" w:rsidP="001B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FEC" w:rsidRDefault="004C0FEC" w:rsidP="001B16BE">
      <w:r>
        <w:separator/>
      </w:r>
    </w:p>
  </w:footnote>
  <w:footnote w:type="continuationSeparator" w:id="0">
    <w:p w:rsidR="004C0FEC" w:rsidRDefault="004C0FEC" w:rsidP="001B1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99"/>
    <w:rsid w:val="00003329"/>
    <w:rsid w:val="00006AED"/>
    <w:rsid w:val="00016335"/>
    <w:rsid w:val="00061ECF"/>
    <w:rsid w:val="000B21C3"/>
    <w:rsid w:val="00111D25"/>
    <w:rsid w:val="001B16BE"/>
    <w:rsid w:val="001C2C94"/>
    <w:rsid w:val="001D340B"/>
    <w:rsid w:val="00231BD0"/>
    <w:rsid w:val="00234C7E"/>
    <w:rsid w:val="00245CB2"/>
    <w:rsid w:val="00263F26"/>
    <w:rsid w:val="002B2BF2"/>
    <w:rsid w:val="002B416F"/>
    <w:rsid w:val="002D2E55"/>
    <w:rsid w:val="002E5969"/>
    <w:rsid w:val="00331526"/>
    <w:rsid w:val="00356555"/>
    <w:rsid w:val="00373B7E"/>
    <w:rsid w:val="003D26BC"/>
    <w:rsid w:val="003F18C4"/>
    <w:rsid w:val="00407026"/>
    <w:rsid w:val="00416A71"/>
    <w:rsid w:val="0046346C"/>
    <w:rsid w:val="00481914"/>
    <w:rsid w:val="00486AF7"/>
    <w:rsid w:val="00492185"/>
    <w:rsid w:val="004A3688"/>
    <w:rsid w:val="004C0FEC"/>
    <w:rsid w:val="004D4548"/>
    <w:rsid w:val="00521E38"/>
    <w:rsid w:val="00537CA1"/>
    <w:rsid w:val="00566BEA"/>
    <w:rsid w:val="005F05DD"/>
    <w:rsid w:val="00604808"/>
    <w:rsid w:val="00645A78"/>
    <w:rsid w:val="0078355C"/>
    <w:rsid w:val="007E0896"/>
    <w:rsid w:val="008122DA"/>
    <w:rsid w:val="008269B4"/>
    <w:rsid w:val="00861540"/>
    <w:rsid w:val="0087688E"/>
    <w:rsid w:val="00897022"/>
    <w:rsid w:val="008B570E"/>
    <w:rsid w:val="008F2C81"/>
    <w:rsid w:val="008F5776"/>
    <w:rsid w:val="009073CD"/>
    <w:rsid w:val="009179C1"/>
    <w:rsid w:val="0092386E"/>
    <w:rsid w:val="00931FF5"/>
    <w:rsid w:val="00964D93"/>
    <w:rsid w:val="00974627"/>
    <w:rsid w:val="00990B8B"/>
    <w:rsid w:val="00991CB4"/>
    <w:rsid w:val="009C4B99"/>
    <w:rsid w:val="009E2BC3"/>
    <w:rsid w:val="00A62F41"/>
    <w:rsid w:val="00A64336"/>
    <w:rsid w:val="00A76DE7"/>
    <w:rsid w:val="00AC5036"/>
    <w:rsid w:val="00B60CE0"/>
    <w:rsid w:val="00B87A60"/>
    <w:rsid w:val="00B90602"/>
    <w:rsid w:val="00BA48C7"/>
    <w:rsid w:val="00BF4899"/>
    <w:rsid w:val="00C14647"/>
    <w:rsid w:val="00C742AB"/>
    <w:rsid w:val="00D11B43"/>
    <w:rsid w:val="00D14D4F"/>
    <w:rsid w:val="00DA737B"/>
    <w:rsid w:val="00DE6CCD"/>
    <w:rsid w:val="00E03FA5"/>
    <w:rsid w:val="00E07B99"/>
    <w:rsid w:val="00E201AB"/>
    <w:rsid w:val="00E30415"/>
    <w:rsid w:val="00E37120"/>
    <w:rsid w:val="00E52B4D"/>
    <w:rsid w:val="00F003EA"/>
    <w:rsid w:val="00F270F4"/>
    <w:rsid w:val="00F32551"/>
    <w:rsid w:val="00F45465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AAB1E7"/>
  <w15:chartTrackingRefBased/>
  <w15:docId w15:val="{9D7316FF-0DD9-497C-BE10-73E6C3F1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F2C81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231BD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16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1B16BE"/>
    <w:rPr>
      <w:kern w:val="2"/>
      <w:sz w:val="21"/>
      <w:szCs w:val="24"/>
    </w:rPr>
  </w:style>
  <w:style w:type="paragraph" w:styleId="a7">
    <w:name w:val="footer"/>
    <w:basedOn w:val="a"/>
    <w:link w:val="a8"/>
    <w:rsid w:val="001B16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1B16B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n\OneDrive\&#12487;&#12473;&#12463;&#12488;&#12483;&#12503;\23_&#12510;&#12540;&#12463;&#12471;&#12540;&#12488;Ver_&#31185;&#30446;&#35352;&#21495;_&#12463;&#12521;&#12473;&#35352;&#21495;&#12495;&#12452;&#12501;&#12531;&#12394;&#12375;_&#20986;&#24109;&#30058;&#21495;&#65298;&#12465;&#12479;_&#27663;&#21517;_2503%20-%20&#12467;&#12500;&#1254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ab4843-695a-43e9-a194-0168d3b559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843B0D28574664DA4508F936BCDE377" ma:contentTypeVersion="4" ma:contentTypeDescription="新しいドキュメントを作成します。" ma:contentTypeScope="" ma:versionID="5a5f566718285b840c698eb46af26da7">
  <xsd:schema xmlns:xsd="http://www.w3.org/2001/XMLSchema" xmlns:xs="http://www.w3.org/2001/XMLSchema" xmlns:p="http://schemas.microsoft.com/office/2006/metadata/properties" xmlns:ns2="1fab4843-695a-43e9-a194-0168d3b55944" targetNamespace="http://schemas.microsoft.com/office/2006/metadata/properties" ma:root="true" ma:fieldsID="dab2cb6e265501219e201e8f2e387da9" ns2:_="">
    <xsd:import namespace="1fab4843-695a-43e9-a194-0168d3b559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b4843-695a-43e9-a194-0168d3b559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64329-988F-48FF-B677-5AA52595C60E}">
  <ds:schemaRefs>
    <ds:schemaRef ds:uri="http://schemas.microsoft.com/office/2006/metadata/properties"/>
    <ds:schemaRef ds:uri="http://schemas.microsoft.com/office/infopath/2007/PartnerControls"/>
    <ds:schemaRef ds:uri="1fab4843-695a-43e9-a194-0168d3b55944"/>
  </ds:schemaRefs>
</ds:datastoreItem>
</file>

<file path=customXml/itemProps2.xml><?xml version="1.0" encoding="utf-8"?>
<ds:datastoreItem xmlns:ds="http://schemas.openxmlformats.org/officeDocument/2006/customXml" ds:itemID="{7C170855-C464-42B1-B022-F1F00A6AE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38A17-24BE-4472-AAA2-E020A7998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b4843-695a-43e9-a194-0168d3b55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23_マークシートVer_科目記号_クラス記号ハイフンなし_出席番号２ケタ_氏名_2503 - コピー.dotx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実施日　１２月２０日（ＶＯＳ実施当日）</vt:lpstr>
      <vt:lpstr>実施日　１２月２０日（ＶＯＳ実施当日）</vt:lpstr>
    </vt:vector>
  </TitlesOfParts>
  <Company>OH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相羽珠音</dc:creator>
  <cp:keywords/>
  <dc:description/>
  <cp:lastModifiedBy>THS22 相羽珠音</cp:lastModifiedBy>
  <cp:revision>1</cp:revision>
  <cp:lastPrinted>2007-09-21T10:20:00Z</cp:lastPrinted>
  <dcterms:created xsi:type="dcterms:W3CDTF">2023-09-28T13:51:00Z</dcterms:created>
  <dcterms:modified xsi:type="dcterms:W3CDTF">2023-09-28T13:57:00Z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0x0101001843B0D28574664DA4508F936BCDE377</vt:lpwstr>
  </property>
  <property fmtid="{D5CDD505-2E9C-101B-9397-08002B2CF9AE}" pid="3" name="MediaServiceImageTags">
    <vt:lpwstr/>
  </property>
  <property fmtid="{D5CDD505-2E9C-101B-9397-08002B2CF9AE}" pid="4" name="Order">
    <vt:r8>9756800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