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25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310"/>
        <w:gridCol w:w="1043"/>
        <w:gridCol w:w="522"/>
        <w:gridCol w:w="617"/>
        <w:gridCol w:w="310"/>
        <w:gridCol w:w="724"/>
        <w:gridCol w:w="620"/>
        <w:gridCol w:w="301"/>
        <w:gridCol w:w="1238"/>
        <w:gridCol w:w="836"/>
        <w:gridCol w:w="2350"/>
      </w:tblGrid>
      <w:tr w:rsidR="00231BD0" w:rsidRPr="00E37120" w14:paraId="75A6747D" w14:textId="77777777" w:rsidTr="00E37120">
        <w:tc>
          <w:tcPr>
            <w:tcW w:w="1674" w:type="dxa"/>
            <w:gridSpan w:val="2"/>
          </w:tcPr>
          <w:p w14:paraId="519D3265" w14:textId="77777777"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実施科目記号</w:t>
            </w:r>
          </w:p>
        </w:tc>
        <w:tc>
          <w:tcPr>
            <w:tcW w:w="1055" w:type="dxa"/>
          </w:tcPr>
          <w:p w14:paraId="16A3378B" w14:textId="15F6029F" w:rsidR="00231BD0" w:rsidRPr="00E37120" w:rsidRDefault="00BF07FB" w:rsidP="00E37120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DB</w:t>
            </w:r>
          </w:p>
        </w:tc>
        <w:tc>
          <w:tcPr>
            <w:tcW w:w="1155" w:type="dxa"/>
            <w:gridSpan w:val="2"/>
          </w:tcPr>
          <w:p w14:paraId="0E9683B9" w14:textId="77777777"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科目担当</w:t>
            </w:r>
          </w:p>
        </w:tc>
        <w:tc>
          <w:tcPr>
            <w:tcW w:w="1684" w:type="dxa"/>
            <w:gridSpan w:val="3"/>
          </w:tcPr>
          <w:p w14:paraId="3F481AD6" w14:textId="0A7053FD" w:rsidR="00231BD0" w:rsidRPr="00E37120" w:rsidRDefault="00BF07FB" w:rsidP="00E37120">
            <w:pPr>
              <w:jc w:val="right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佐藤聖子</w:t>
            </w:r>
            <w:r w:rsidR="00231BD0" w:rsidRPr="00E37120">
              <w:rPr>
                <w:rFonts w:ascii="ＭＳ Ｐ明朝" w:eastAsia="ＭＳ Ｐ明朝" w:hAnsi="ＭＳ Ｐ明朝" w:hint="eastAsia"/>
              </w:rPr>
              <w:t>先生</w:t>
            </w:r>
          </w:p>
        </w:tc>
        <w:tc>
          <w:tcPr>
            <w:tcW w:w="4834" w:type="dxa"/>
            <w:gridSpan w:val="4"/>
          </w:tcPr>
          <w:p w14:paraId="4C3A5A49" w14:textId="77777777"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</w:p>
        </w:tc>
      </w:tr>
      <w:tr w:rsidR="00231BD0" w:rsidRPr="00E37120" w14:paraId="5602D183" w14:textId="77777777" w:rsidTr="00E37120">
        <w:trPr>
          <w:trHeight w:val="12214"/>
        </w:trPr>
        <w:tc>
          <w:tcPr>
            <w:tcW w:w="10402" w:type="dxa"/>
            <w:gridSpan w:val="12"/>
          </w:tcPr>
          <w:p w14:paraId="0DCFD4AD" w14:textId="77777777" w:rsidR="002E5969" w:rsidRPr="00E37120" w:rsidRDefault="00331526" w:rsidP="00E37120">
            <w:pPr>
              <w:ind w:left="420" w:hangingChars="200" w:hanging="420"/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【設問】</w:t>
            </w:r>
          </w:p>
          <w:p w14:paraId="6D93D21F" w14:textId="2B29C871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あるデータベースにおいて、以下のような情報を格納する必要があります。以下の属性（カラム）を持つテーブルがます。</w:t>
            </w:r>
          </w:p>
          <w:p w14:paraId="5AF0EB91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テーブル名: 注文情報（Orders）</w:t>
            </w:r>
          </w:p>
          <w:p w14:paraId="3449C9DD" w14:textId="44A7E329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属性（カラム）:</w:t>
            </w:r>
          </w:p>
          <w:p w14:paraId="0DD20046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注文番号（</w:t>
            </w:r>
            <w:proofErr w:type="spellStart"/>
            <w:r w:rsidRPr="00BF07FB">
              <w:rPr>
                <w:rFonts w:ascii="ＭＳ Ｐ明朝" w:eastAsia="ＭＳ Ｐ明朝" w:hAnsi="ＭＳ Ｐ明朝" w:hint="eastAsia"/>
              </w:rPr>
              <w:t>OrderID</w:t>
            </w:r>
            <w:proofErr w:type="spellEnd"/>
            <w:r w:rsidRPr="00BF07FB">
              <w:rPr>
                <w:rFonts w:ascii="ＭＳ Ｐ明朝" w:eastAsia="ＭＳ Ｐ明朝" w:hAnsi="ＭＳ Ｐ明朝" w:hint="eastAsia"/>
              </w:rPr>
              <w:t>）：主キー</w:t>
            </w:r>
          </w:p>
          <w:p w14:paraId="4C6140DD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顧客番号（</w:t>
            </w:r>
            <w:proofErr w:type="spellStart"/>
            <w:r w:rsidRPr="00BF07FB">
              <w:rPr>
                <w:rFonts w:ascii="ＭＳ Ｐ明朝" w:eastAsia="ＭＳ Ｐ明朝" w:hAnsi="ＭＳ Ｐ明朝" w:hint="eastAsia"/>
              </w:rPr>
              <w:t>CustomerID</w:t>
            </w:r>
            <w:proofErr w:type="spellEnd"/>
            <w:r w:rsidRPr="00BF07FB">
              <w:rPr>
                <w:rFonts w:ascii="ＭＳ Ｐ明朝" w:eastAsia="ＭＳ Ｐ明朝" w:hAnsi="ＭＳ Ｐ明朝" w:hint="eastAsia"/>
              </w:rPr>
              <w:t>）</w:t>
            </w:r>
          </w:p>
          <w:p w14:paraId="4A024A68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顧客名（</w:t>
            </w:r>
            <w:proofErr w:type="spellStart"/>
            <w:r w:rsidRPr="00BF07FB">
              <w:rPr>
                <w:rFonts w:ascii="ＭＳ Ｐ明朝" w:eastAsia="ＭＳ Ｐ明朝" w:hAnsi="ＭＳ Ｐ明朝" w:hint="eastAsia"/>
              </w:rPr>
              <w:t>CustomerName</w:t>
            </w:r>
            <w:proofErr w:type="spellEnd"/>
            <w:r w:rsidRPr="00BF07FB">
              <w:rPr>
                <w:rFonts w:ascii="ＭＳ Ｐ明朝" w:eastAsia="ＭＳ Ｐ明朝" w:hAnsi="ＭＳ Ｐ明朝" w:hint="eastAsia"/>
              </w:rPr>
              <w:t>）</w:t>
            </w:r>
          </w:p>
          <w:p w14:paraId="54ED55BE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商品番号（</w:t>
            </w:r>
            <w:proofErr w:type="spellStart"/>
            <w:r w:rsidRPr="00BF07FB">
              <w:rPr>
                <w:rFonts w:ascii="ＭＳ Ｐ明朝" w:eastAsia="ＭＳ Ｐ明朝" w:hAnsi="ＭＳ Ｐ明朝" w:hint="eastAsia"/>
              </w:rPr>
              <w:t>ProductID</w:t>
            </w:r>
            <w:proofErr w:type="spellEnd"/>
            <w:r w:rsidRPr="00BF07FB">
              <w:rPr>
                <w:rFonts w:ascii="ＭＳ Ｐ明朝" w:eastAsia="ＭＳ Ｐ明朝" w:hAnsi="ＭＳ Ｐ明朝" w:hint="eastAsia"/>
              </w:rPr>
              <w:t>）</w:t>
            </w:r>
          </w:p>
          <w:p w14:paraId="2FFF2B52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商品名（ProductName）</w:t>
            </w:r>
          </w:p>
          <w:p w14:paraId="6B2DC5B3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商品価格（</w:t>
            </w:r>
            <w:proofErr w:type="spellStart"/>
            <w:r w:rsidRPr="00BF07FB">
              <w:rPr>
                <w:rFonts w:ascii="ＭＳ Ｐ明朝" w:eastAsia="ＭＳ Ｐ明朝" w:hAnsi="ＭＳ Ｐ明朝" w:hint="eastAsia"/>
              </w:rPr>
              <w:t>ProductPrice</w:t>
            </w:r>
            <w:proofErr w:type="spellEnd"/>
            <w:r w:rsidRPr="00BF07FB">
              <w:rPr>
                <w:rFonts w:ascii="ＭＳ Ｐ明朝" w:eastAsia="ＭＳ Ｐ明朝" w:hAnsi="ＭＳ Ｐ明朝" w:hint="eastAsia"/>
              </w:rPr>
              <w:t>）</w:t>
            </w:r>
          </w:p>
          <w:p w14:paraId="560646DB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注文数量（Quantity）</w:t>
            </w:r>
          </w:p>
          <w:p w14:paraId="49D92FE0" w14:textId="77777777" w:rsidR="00BF07FB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注文日時（</w:t>
            </w:r>
            <w:proofErr w:type="spellStart"/>
            <w:r w:rsidRPr="00BF07FB">
              <w:rPr>
                <w:rFonts w:ascii="ＭＳ Ｐ明朝" w:eastAsia="ＭＳ Ｐ明朝" w:hAnsi="ＭＳ Ｐ明朝" w:hint="eastAsia"/>
              </w:rPr>
              <w:t>OrderDate</w:t>
            </w:r>
            <w:proofErr w:type="spellEnd"/>
            <w:r w:rsidRPr="00BF07FB">
              <w:rPr>
                <w:rFonts w:ascii="ＭＳ Ｐ明朝" w:eastAsia="ＭＳ Ｐ明朝" w:hAnsi="ＭＳ Ｐ明朝" w:hint="eastAsia"/>
              </w:rPr>
              <w:t>）</w:t>
            </w:r>
          </w:p>
          <w:p w14:paraId="791EAEA9" w14:textId="2C0E88EE" w:rsidR="004A3688" w:rsidRPr="00BF07FB" w:rsidRDefault="00BF07FB" w:rsidP="00BF07FB">
            <w:pPr>
              <w:ind w:left="420" w:hangingChars="200" w:hanging="420"/>
              <w:rPr>
                <w:rFonts w:ascii="ＭＳ Ｐ明朝" w:eastAsia="ＭＳ Ｐ明朝" w:hAnsi="ＭＳ Ｐ明朝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このテーブルに対する正規化について、以下の選択肢から正しいものを選んでください</w:t>
            </w:r>
          </w:p>
          <w:p w14:paraId="41A319AB" w14:textId="77777777" w:rsidR="004A3688" w:rsidRPr="00E37120" w:rsidRDefault="004A3688" w:rsidP="00BF07FB">
            <w:pPr>
              <w:rPr>
                <w:rFonts w:ascii="ＭＳ Ｐ明朝" w:eastAsia="ＭＳ Ｐ明朝" w:hAnsi="ＭＳ Ｐ明朝" w:hint="eastAsia"/>
              </w:rPr>
            </w:pPr>
          </w:p>
          <w:p w14:paraId="291C7C9B" w14:textId="77777777" w:rsidR="00331526" w:rsidRPr="00E37120" w:rsidRDefault="00331526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【解答群】</w:t>
            </w:r>
          </w:p>
          <w:p w14:paraId="44E504B9" w14:textId="77777777"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14:paraId="47A86A82" w14:textId="77777777" w:rsidR="00BF07FB" w:rsidRPr="00BF07FB" w:rsidRDefault="00BF07FB" w:rsidP="00BF07FB">
            <w:pPr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A) 1次正規形にするために、属性2, 3, 4, 5, 6, 7, 8 を新しいテーブルに分割する。</w:t>
            </w:r>
          </w:p>
          <w:p w14:paraId="230AD56B" w14:textId="77777777" w:rsidR="00BF07FB" w:rsidRPr="00BF07FB" w:rsidRDefault="00BF07FB" w:rsidP="00BF07FB">
            <w:pPr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B) 2次正規形にするために、属性2, 3, 4, 5 を新しいテーブルに分割する。</w:t>
            </w:r>
          </w:p>
          <w:p w14:paraId="71AA3BB1" w14:textId="77777777" w:rsidR="00BF07FB" w:rsidRPr="00BF07FB" w:rsidRDefault="00BF07FB" w:rsidP="00BF07FB">
            <w:pPr>
              <w:rPr>
                <w:rFonts w:ascii="ＭＳ Ｐ明朝" w:eastAsia="ＭＳ Ｐ明朝" w:hAnsi="ＭＳ Ｐ明朝" w:hint="eastAsia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C) 3次正規形にするために、属性1, 2, 3, 4, 5, 6, 7, 8 を新しいテーブルに分割する。</w:t>
            </w:r>
          </w:p>
          <w:p w14:paraId="20F312D0" w14:textId="2AC0DCA1" w:rsidR="004A3688" w:rsidRPr="00E37120" w:rsidRDefault="00BF07FB" w:rsidP="00BF07FB">
            <w:pPr>
              <w:rPr>
                <w:rFonts w:ascii="ＭＳ Ｐ明朝" w:eastAsia="ＭＳ Ｐ明朝" w:hAnsi="ＭＳ Ｐ明朝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D) ボイス＝コッド正規形にするために、属性1, 2, 3, 4, 5, 6, 7, 8 を新しいテーブルに分割する。</w:t>
            </w:r>
          </w:p>
          <w:p w14:paraId="66B6F86D" w14:textId="77777777" w:rsidR="004A3688" w:rsidRPr="00E37120" w:rsidRDefault="004A3688" w:rsidP="00E37120">
            <w:pPr>
              <w:rPr>
                <w:rFonts w:ascii="ＭＳ Ｐ明朝" w:eastAsia="ＭＳ Ｐ明朝" w:hAnsi="ＭＳ Ｐ明朝" w:hint="eastAsia"/>
              </w:rPr>
            </w:pPr>
          </w:p>
          <w:p w14:paraId="1465536E" w14:textId="77777777"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14:paraId="07A98252" w14:textId="1DF8A5B6" w:rsidR="004A3688" w:rsidRPr="00E37120" w:rsidRDefault="00331526" w:rsidP="00E37120">
            <w:pPr>
              <w:rPr>
                <w:rFonts w:ascii="ＭＳ Ｐ明朝" w:eastAsia="ＭＳ Ｐ明朝" w:hAnsi="ＭＳ Ｐ明朝" w:hint="eastAsia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【解答】</w:t>
            </w:r>
          </w:p>
          <w:p w14:paraId="0CF9413C" w14:textId="786035B0" w:rsidR="004A3688" w:rsidRPr="00E37120" w:rsidRDefault="00BF07FB" w:rsidP="00E3712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C</w:t>
            </w:r>
          </w:p>
          <w:p w14:paraId="51484C2D" w14:textId="77777777"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14:paraId="5D9F28B9" w14:textId="77777777"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14:paraId="3DEA1AE6" w14:textId="77777777" w:rsidR="00331526" w:rsidRPr="00E37120" w:rsidRDefault="00331526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【解説】</w:t>
            </w:r>
          </w:p>
          <w:p w14:paraId="5916AD4A" w14:textId="101E8CC2" w:rsidR="004A3688" w:rsidRPr="00E37120" w:rsidRDefault="00BF07FB" w:rsidP="00E37120">
            <w:pPr>
              <w:rPr>
                <w:rFonts w:ascii="ＭＳ Ｐ明朝" w:eastAsia="ＭＳ Ｐ明朝" w:hAnsi="ＭＳ Ｐ明朝"/>
              </w:rPr>
            </w:pPr>
            <w:r w:rsidRPr="00BF07FB">
              <w:rPr>
                <w:rFonts w:ascii="ＭＳ Ｐ明朝" w:eastAsia="ＭＳ Ｐ明朝" w:hAnsi="ＭＳ Ｐ明朝" w:hint="eastAsia"/>
              </w:rPr>
              <w:t>データベースの正規化は、データの冗長性を削減し、データの整合性を保つための</w:t>
            </w:r>
            <w:r>
              <w:rPr>
                <w:rFonts w:ascii="ＭＳ Ｐ明朝" w:eastAsia="ＭＳ Ｐ明朝" w:hAnsi="ＭＳ Ｐ明朝" w:hint="eastAsia"/>
              </w:rPr>
              <w:t>ものである</w:t>
            </w:r>
            <w:r w:rsidRPr="00BF07FB">
              <w:rPr>
                <w:rFonts w:ascii="ＭＳ Ｐ明朝" w:eastAsia="ＭＳ Ｐ明朝" w:hAnsi="ＭＳ Ｐ明朝" w:hint="eastAsia"/>
              </w:rPr>
              <w:t>。正規化のは、テーブル内のデータが重複せず、属性間に関連性がある場合に適切に関連付けられることで</w:t>
            </w:r>
            <w:r>
              <w:rPr>
                <w:rFonts w:ascii="ＭＳ Ｐ明朝" w:eastAsia="ＭＳ Ｐ明朝" w:hAnsi="ＭＳ Ｐ明朝" w:hint="eastAsia"/>
              </w:rPr>
              <w:t>ある</w:t>
            </w:r>
            <w:r w:rsidRPr="00BF07FB">
              <w:rPr>
                <w:rFonts w:ascii="ＭＳ Ｐ明朝" w:eastAsia="ＭＳ Ｐ明朝" w:hAnsi="ＭＳ Ｐ明朝" w:hint="eastAsia"/>
              </w:rPr>
              <w:t>。</w:t>
            </w:r>
          </w:p>
        </w:tc>
      </w:tr>
      <w:tr w:rsidR="00231BD0" w:rsidRPr="00E37120" w14:paraId="13DF94D3" w14:textId="77777777" w:rsidTr="00E37120">
        <w:trPr>
          <w:trHeight w:val="160"/>
        </w:trPr>
        <w:tc>
          <w:tcPr>
            <w:tcW w:w="1356" w:type="dxa"/>
          </w:tcPr>
          <w:p w14:paraId="452C826E" w14:textId="77777777"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クラス記号</w:t>
            </w:r>
          </w:p>
        </w:tc>
        <w:tc>
          <w:tcPr>
            <w:tcW w:w="1902" w:type="dxa"/>
            <w:gridSpan w:val="3"/>
          </w:tcPr>
          <w:p w14:paraId="579488C1" w14:textId="01138483" w:rsidR="00231BD0" w:rsidRPr="00E37120" w:rsidRDefault="00BF07FB" w:rsidP="00E37120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IH12A223</w:t>
            </w:r>
          </w:p>
        </w:tc>
        <w:tc>
          <w:tcPr>
            <w:tcW w:w="945" w:type="dxa"/>
            <w:gridSpan w:val="2"/>
          </w:tcPr>
          <w:p w14:paraId="784F494C" w14:textId="77777777"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出席№</w:t>
            </w:r>
          </w:p>
        </w:tc>
        <w:tc>
          <w:tcPr>
            <w:tcW w:w="735" w:type="dxa"/>
          </w:tcPr>
          <w:p w14:paraId="14BBEC1D" w14:textId="13C59989" w:rsidR="00231BD0" w:rsidRPr="00E37120" w:rsidRDefault="00BF07FB" w:rsidP="00E37120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0</w:t>
            </w:r>
            <w:r>
              <w:rPr>
                <w:rFonts w:ascii="ＭＳ Ｐ明朝" w:eastAsia="ＭＳ Ｐ明朝" w:hAnsi="ＭＳ Ｐ明朝"/>
              </w:rPr>
              <w:t>1</w:t>
            </w:r>
          </w:p>
        </w:tc>
        <w:tc>
          <w:tcPr>
            <w:tcW w:w="938" w:type="dxa"/>
            <w:gridSpan w:val="2"/>
          </w:tcPr>
          <w:p w14:paraId="085DBF9F" w14:textId="77777777"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学籍№</w:t>
            </w:r>
          </w:p>
        </w:tc>
        <w:tc>
          <w:tcPr>
            <w:tcW w:w="1256" w:type="dxa"/>
          </w:tcPr>
          <w:p w14:paraId="0F8CFB40" w14:textId="0B9E2686" w:rsidR="00231BD0" w:rsidRPr="00E37120" w:rsidRDefault="00BF07FB" w:rsidP="00E37120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2</w:t>
            </w:r>
            <w:r>
              <w:rPr>
                <w:rFonts w:ascii="ＭＳ Ｐ明朝" w:eastAsia="ＭＳ Ｐ明朝" w:hAnsi="ＭＳ Ｐ明朝"/>
              </w:rPr>
              <w:t>0890</w:t>
            </w:r>
          </w:p>
        </w:tc>
        <w:tc>
          <w:tcPr>
            <w:tcW w:w="851" w:type="dxa"/>
          </w:tcPr>
          <w:p w14:paraId="2E8F7A7A" w14:textId="77777777"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氏名</w:t>
            </w:r>
          </w:p>
        </w:tc>
        <w:tc>
          <w:tcPr>
            <w:tcW w:w="2419" w:type="dxa"/>
          </w:tcPr>
          <w:p w14:paraId="515A64F3" w14:textId="7BA3D6EE" w:rsidR="00231BD0" w:rsidRPr="00E37120" w:rsidRDefault="00BF07FB" w:rsidP="00E37120">
            <w:pPr>
              <w:jc w:val="center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相羽珠音</w:t>
            </w:r>
          </w:p>
        </w:tc>
      </w:tr>
    </w:tbl>
    <w:p w14:paraId="035D0E44" w14:textId="77777777" w:rsidR="00231BD0" w:rsidRPr="00486AF7" w:rsidRDefault="00DA737B" w:rsidP="00231BD0">
      <w:pPr>
        <w:ind w:left="2"/>
        <w:rPr>
          <w:rFonts w:ascii="ＭＳ Ｐ明朝" w:eastAsia="ＭＳ Ｐ明朝" w:hAnsi="ＭＳ Ｐ明朝"/>
          <w:b/>
        </w:rPr>
      </w:pPr>
      <w:r>
        <w:rPr>
          <w:rFonts w:ascii="ＭＳ Ｐ明朝" w:eastAsia="ＭＳ Ｐ明朝" w:hAnsi="ＭＳ Ｐ明朝" w:hint="eastAsia"/>
          <w:b/>
        </w:rPr>
        <w:t>20</w:t>
      </w:r>
      <w:r w:rsidR="00D14D4F">
        <w:rPr>
          <w:rFonts w:ascii="ＭＳ Ｐ明朝" w:eastAsia="ＭＳ Ｐ明朝" w:hAnsi="ＭＳ Ｐ明朝" w:hint="eastAsia"/>
          <w:b/>
        </w:rPr>
        <w:t>2</w:t>
      </w:r>
      <w:r w:rsidR="00566BEA">
        <w:rPr>
          <w:rFonts w:ascii="ＭＳ Ｐ明朝" w:eastAsia="ＭＳ Ｐ明朝" w:hAnsi="ＭＳ Ｐ明朝"/>
          <w:b/>
        </w:rPr>
        <w:t>3</w:t>
      </w:r>
      <w:r w:rsidR="00231BD0" w:rsidRPr="00486AF7">
        <w:rPr>
          <w:rFonts w:ascii="ＭＳ Ｐ明朝" w:eastAsia="ＭＳ Ｐ明朝" w:hAnsi="ＭＳ Ｐ明朝" w:hint="eastAsia"/>
          <w:b/>
        </w:rPr>
        <w:t>年度　学生・教官達成課題（Ｃ１）</w:t>
      </w:r>
    </w:p>
    <w:p w14:paraId="23F8EF3E" w14:textId="77777777" w:rsidR="00231BD0" w:rsidRPr="00B87A60" w:rsidRDefault="00231BD0" w:rsidP="00486AF7">
      <w:pPr>
        <w:ind w:left="525"/>
        <w:rPr>
          <w:rFonts w:ascii="ＭＳ Ｐ明朝" w:eastAsia="ＭＳ Ｐ明朝" w:hAnsi="ＭＳ Ｐ明朝"/>
          <w:b/>
        </w:rPr>
      </w:pPr>
      <w:r w:rsidRPr="00B87A60">
        <w:rPr>
          <w:rFonts w:ascii="ＭＳ Ｐ明朝" w:eastAsia="ＭＳ Ｐ明朝" w:hAnsi="ＭＳ Ｐ明朝" w:hint="eastAsia"/>
          <w:b/>
        </w:rPr>
        <w:t>問題は選択記号形式とする（記号は</w:t>
      </w:r>
      <w:r w:rsidR="008269B4" w:rsidRPr="00B87A60">
        <w:rPr>
          <w:rFonts w:ascii="ＭＳ Ｐ明朝" w:eastAsia="ＭＳ Ｐ明朝" w:hAnsi="ＭＳ Ｐ明朝" w:hint="eastAsia"/>
          <w:b/>
        </w:rPr>
        <w:t>マークシートを前提に数字の１２３４５</w:t>
      </w:r>
      <w:r w:rsidR="00331526" w:rsidRPr="00B87A60">
        <w:rPr>
          <w:rFonts w:ascii="ＭＳ Ｐ明朝" w:eastAsia="ＭＳ Ｐ明朝" w:hAnsi="ＭＳ Ｐ明朝" w:hint="eastAsia"/>
          <w:b/>
        </w:rPr>
        <w:t>・・・</w:t>
      </w:r>
      <w:r w:rsidR="008269B4" w:rsidRPr="00B87A60">
        <w:rPr>
          <w:rFonts w:ascii="ＭＳ Ｐ明朝" w:eastAsia="ＭＳ Ｐ明朝" w:hAnsi="ＭＳ Ｐ明朝" w:hint="eastAsia"/>
          <w:b/>
        </w:rPr>
        <w:t>９・０</w:t>
      </w:r>
      <w:r w:rsidRPr="00B87A60">
        <w:rPr>
          <w:rFonts w:ascii="ＭＳ Ｐ明朝" w:eastAsia="ＭＳ Ｐ明朝" w:hAnsi="ＭＳ Ｐ明朝" w:hint="eastAsia"/>
          <w:b/>
        </w:rPr>
        <w:t>を使用）</w:t>
      </w:r>
    </w:p>
    <w:p w14:paraId="1FFEDB44" w14:textId="77777777" w:rsidR="00231BD0" w:rsidRDefault="00231BD0" w:rsidP="00486AF7">
      <w:pPr>
        <w:ind w:left="52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【設問】　【解答群】　【解答】　【解説】　の４つを必ず記載すること。</w:t>
      </w:r>
    </w:p>
    <w:p w14:paraId="0F2E8CF5" w14:textId="77777777" w:rsidR="00486AF7" w:rsidRPr="00016335" w:rsidRDefault="00486AF7" w:rsidP="00486AF7">
      <w:pPr>
        <w:ind w:left="52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用紙が足らない場合は別途用紙を追加しても良い。（※全用紙にクラス記号氏名を明記しホッチキス止め）</w:t>
      </w:r>
    </w:p>
    <w:sectPr w:rsidR="00486AF7" w:rsidRPr="00016335" w:rsidSect="009E2BC3">
      <w:pgSz w:w="11906" w:h="16838" w:code="9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903E" w14:textId="77777777" w:rsidR="002B7A7F" w:rsidRDefault="002B7A7F" w:rsidP="001B16BE">
      <w:r>
        <w:separator/>
      </w:r>
    </w:p>
  </w:endnote>
  <w:endnote w:type="continuationSeparator" w:id="0">
    <w:p w14:paraId="2A5A2CF6" w14:textId="77777777" w:rsidR="002B7A7F" w:rsidRDefault="002B7A7F" w:rsidP="001B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BE52" w14:textId="77777777" w:rsidR="002B7A7F" w:rsidRDefault="002B7A7F" w:rsidP="001B16BE">
      <w:r>
        <w:separator/>
      </w:r>
    </w:p>
  </w:footnote>
  <w:footnote w:type="continuationSeparator" w:id="0">
    <w:p w14:paraId="044ED93C" w14:textId="77777777" w:rsidR="002B7A7F" w:rsidRDefault="002B7A7F" w:rsidP="001B1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FB"/>
    <w:rsid w:val="00003329"/>
    <w:rsid w:val="00006AED"/>
    <w:rsid w:val="00016335"/>
    <w:rsid w:val="00061ECF"/>
    <w:rsid w:val="000B21C3"/>
    <w:rsid w:val="00111D25"/>
    <w:rsid w:val="001B16BE"/>
    <w:rsid w:val="001C2C94"/>
    <w:rsid w:val="001D340B"/>
    <w:rsid w:val="00231BD0"/>
    <w:rsid w:val="00234C7E"/>
    <w:rsid w:val="00245CB2"/>
    <w:rsid w:val="00263F26"/>
    <w:rsid w:val="002B2BF2"/>
    <w:rsid w:val="002B416F"/>
    <w:rsid w:val="002B7A7F"/>
    <w:rsid w:val="002D2E55"/>
    <w:rsid w:val="002E5969"/>
    <w:rsid w:val="00331526"/>
    <w:rsid w:val="00356555"/>
    <w:rsid w:val="00373B7E"/>
    <w:rsid w:val="003D26BC"/>
    <w:rsid w:val="003F18C4"/>
    <w:rsid w:val="00407026"/>
    <w:rsid w:val="00416A71"/>
    <w:rsid w:val="0046346C"/>
    <w:rsid w:val="00481914"/>
    <w:rsid w:val="00486AF7"/>
    <w:rsid w:val="00492185"/>
    <w:rsid w:val="004A3688"/>
    <w:rsid w:val="004D4548"/>
    <w:rsid w:val="00521E38"/>
    <w:rsid w:val="00537CA1"/>
    <w:rsid w:val="00566BEA"/>
    <w:rsid w:val="005F05DD"/>
    <w:rsid w:val="00604808"/>
    <w:rsid w:val="00645A78"/>
    <w:rsid w:val="0078355C"/>
    <w:rsid w:val="007E0896"/>
    <w:rsid w:val="008122DA"/>
    <w:rsid w:val="008269B4"/>
    <w:rsid w:val="00861540"/>
    <w:rsid w:val="0087688E"/>
    <w:rsid w:val="00897022"/>
    <w:rsid w:val="008B570E"/>
    <w:rsid w:val="008F2C81"/>
    <w:rsid w:val="008F5776"/>
    <w:rsid w:val="009073CD"/>
    <w:rsid w:val="009179C1"/>
    <w:rsid w:val="0092386E"/>
    <w:rsid w:val="00931FF5"/>
    <w:rsid w:val="00964D93"/>
    <w:rsid w:val="00974627"/>
    <w:rsid w:val="00990B8B"/>
    <w:rsid w:val="00991CB4"/>
    <w:rsid w:val="009C4B99"/>
    <w:rsid w:val="009E2BC3"/>
    <w:rsid w:val="00A62F41"/>
    <w:rsid w:val="00A64336"/>
    <w:rsid w:val="00A76DE7"/>
    <w:rsid w:val="00AC5036"/>
    <w:rsid w:val="00B60CE0"/>
    <w:rsid w:val="00B87A60"/>
    <w:rsid w:val="00B90602"/>
    <w:rsid w:val="00BA48C7"/>
    <w:rsid w:val="00BF07FB"/>
    <w:rsid w:val="00C14647"/>
    <w:rsid w:val="00C742AB"/>
    <w:rsid w:val="00D11B43"/>
    <w:rsid w:val="00D14D4F"/>
    <w:rsid w:val="00DA737B"/>
    <w:rsid w:val="00DE6CCD"/>
    <w:rsid w:val="00E03FA5"/>
    <w:rsid w:val="00E07B99"/>
    <w:rsid w:val="00E201AB"/>
    <w:rsid w:val="00E30415"/>
    <w:rsid w:val="00E37120"/>
    <w:rsid w:val="00E52B4D"/>
    <w:rsid w:val="00F003EA"/>
    <w:rsid w:val="00F270F4"/>
    <w:rsid w:val="00F32551"/>
    <w:rsid w:val="00F45465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570871"/>
  <w15:chartTrackingRefBased/>
  <w15:docId w15:val="{6D66DA4F-BBBE-4DB7-8365-7DAFCDEF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F2C81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231BD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16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1B16BE"/>
    <w:rPr>
      <w:kern w:val="2"/>
      <w:sz w:val="21"/>
      <w:szCs w:val="24"/>
    </w:rPr>
  </w:style>
  <w:style w:type="paragraph" w:styleId="a7">
    <w:name w:val="footer"/>
    <w:basedOn w:val="a"/>
    <w:link w:val="a8"/>
    <w:rsid w:val="001B16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1B16B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an\OneDrive\&#12487;&#12473;&#12463;&#12488;&#12483;&#12503;\23_&#12510;&#12540;&#12463;&#12471;&#12540;&#12488;Ver_DB22_IH12A223_01_&#30456;&#32701;&#29664;&#38899;_2503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ab4843-695a-43e9-a194-0168d3b559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843B0D28574664DA4508F936BCDE377" ma:contentTypeVersion="4" ma:contentTypeDescription="新しいドキュメントを作成します。" ma:contentTypeScope="" ma:versionID="5a5f566718285b840c698eb46af26da7">
  <xsd:schema xmlns:xsd="http://www.w3.org/2001/XMLSchema" xmlns:xs="http://www.w3.org/2001/XMLSchema" xmlns:p="http://schemas.microsoft.com/office/2006/metadata/properties" xmlns:ns2="1fab4843-695a-43e9-a194-0168d3b55944" targetNamespace="http://schemas.microsoft.com/office/2006/metadata/properties" ma:root="true" ma:fieldsID="dab2cb6e265501219e201e8f2e387da9" ns2:_="">
    <xsd:import namespace="1fab4843-695a-43e9-a194-0168d3b559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b4843-695a-43e9-a194-0168d3b559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264329-988F-48FF-B677-5AA52595C60E}">
  <ds:schemaRefs>
    <ds:schemaRef ds:uri="http://schemas.microsoft.com/office/2006/metadata/properties"/>
    <ds:schemaRef ds:uri="http://schemas.microsoft.com/office/infopath/2007/PartnerControls"/>
    <ds:schemaRef ds:uri="1fab4843-695a-43e9-a194-0168d3b55944"/>
  </ds:schemaRefs>
</ds:datastoreItem>
</file>

<file path=customXml/itemProps2.xml><?xml version="1.0" encoding="utf-8"?>
<ds:datastoreItem xmlns:ds="http://schemas.openxmlformats.org/officeDocument/2006/customXml" ds:itemID="{7C170855-C464-42B1-B022-F1F00A6AE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38A17-24BE-4472-AAA2-E020A7998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b4843-695a-43e9-a194-0168d3b55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23_マークシートVer_DB22_IH12A223_01_相羽珠音_2503.dotx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実施日　１２月２０日（ＶＯＳ実施当日）</vt:lpstr>
      <vt:lpstr>実施日　１２月２０日（ＶＯＳ実施当日）</vt:lpstr>
    </vt:vector>
  </TitlesOfParts>
  <Company>OH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相羽珠音</dc:creator>
  <cp:keywords/>
  <dc:description/>
  <cp:lastModifiedBy>THS22 相羽珠音</cp:lastModifiedBy>
  <cp:revision>1</cp:revision>
  <cp:lastPrinted>2007-09-21T10:20:00Z</cp:lastPrinted>
  <dcterms:created xsi:type="dcterms:W3CDTF">2023-09-28T13:47:00Z</dcterms:created>
  <dcterms:modified xsi:type="dcterms:W3CDTF">2023-09-28T13:50:00Z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0x0101001843B0D28574664DA4508F936BCDE377</vt:lpwstr>
  </property>
  <property fmtid="{D5CDD505-2E9C-101B-9397-08002B2CF9AE}" pid="3" name="MediaServiceImageTags">
    <vt:lpwstr/>
  </property>
  <property fmtid="{D5CDD505-2E9C-101B-9397-08002B2CF9AE}" pid="4" name="Order">
    <vt:r8>9756800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